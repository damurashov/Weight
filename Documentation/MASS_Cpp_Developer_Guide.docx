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6D97D" w14:textId="77777777" w:rsidR="00BF6643" w:rsidRDefault="00FC362F">
      <w:pPr>
        <w:pStyle w:val="Title"/>
      </w:pPr>
      <w:r>
        <w:t>MASS C++ Developer’s Guide</w:t>
      </w:r>
    </w:p>
    <w:p w14:paraId="54828E5D" w14:textId="77777777" w:rsidR="00FC362F" w:rsidRPr="00FC362F" w:rsidRDefault="00FC362F" w:rsidP="00FC362F">
      <w:pPr>
        <w:pStyle w:val="Subtitle"/>
      </w:pPr>
      <w:r>
        <w:t>Updated January 25, 2015</w:t>
      </w:r>
    </w:p>
    <w:p w14:paraId="2F9C6CAA" w14:textId="77777777" w:rsidR="00BF6643" w:rsidRDefault="00FC362F">
      <w:pPr>
        <w:pStyle w:val="Heading1"/>
      </w:pPr>
      <w:r>
        <w:t>Setup</w:t>
      </w:r>
    </w:p>
    <w:p w14:paraId="1F01784C" w14:textId="77777777" w:rsidR="00890594" w:rsidRDefault="00890594" w:rsidP="00890594">
      <w:pPr>
        <w:pStyle w:val="Heading2"/>
      </w:pPr>
      <w:r>
        <w:t>Location and project setup</w:t>
      </w:r>
    </w:p>
    <w:p w14:paraId="1670BA7A" w14:textId="77777777" w:rsidR="00FC362F" w:rsidRDefault="00FC362F">
      <w:r>
        <w:t xml:space="preserve">MASS C++ can be found on the </w:t>
      </w:r>
      <w:proofErr w:type="spellStart"/>
      <w:r>
        <w:t>Dslab</w:t>
      </w:r>
      <w:proofErr w:type="spellEnd"/>
      <w:r>
        <w:t xml:space="preserve"> computer and the Linux Lab computers.  Currently, the </w:t>
      </w:r>
      <w:proofErr w:type="spellStart"/>
      <w:r>
        <w:t>RedHat</w:t>
      </w:r>
      <w:proofErr w:type="spellEnd"/>
      <w:r>
        <w:t xml:space="preserve"> Linux machine Hercules is being used for development.</w:t>
      </w:r>
    </w:p>
    <w:p w14:paraId="7DAE9D01" w14:textId="77777777" w:rsidR="00FC362F" w:rsidRDefault="00FC362F">
      <w:r>
        <w:t>The master copy of MASS C++ can be fou</w:t>
      </w:r>
      <w:r w:rsidR="00890594">
        <w:t>nd in the folder ~/MASS/</w:t>
      </w:r>
      <w:proofErr w:type="spellStart"/>
      <w:r w:rsidR="00890594">
        <w:t>c++</w:t>
      </w:r>
      <w:proofErr w:type="spellEnd"/>
      <w:r w:rsidR="00890594">
        <w:t>, as shown in figure 1.</w:t>
      </w:r>
    </w:p>
    <w:p w14:paraId="2ECA2288" w14:textId="77777777" w:rsidR="00890594" w:rsidRDefault="00890594" w:rsidP="00890594">
      <w:pPr>
        <w:keepNext/>
      </w:pPr>
      <w:r>
        <w:rPr>
          <w:noProof/>
          <w:lang w:eastAsia="en-US"/>
        </w:rPr>
        <w:drawing>
          <wp:inline distT="0" distB="0" distL="0" distR="0" wp14:anchorId="37C774F6" wp14:editId="79DED7C2">
            <wp:extent cx="5231546" cy="1447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984" cy="145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75EE" w14:textId="77777777" w:rsidR="00890594" w:rsidRDefault="00890594" w:rsidP="00890594">
      <w:pPr>
        <w:pStyle w:val="Caption"/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 w:rsidR="009024AD"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t xml:space="preserve"> Location of MASS C++</w:t>
      </w:r>
    </w:p>
    <w:p w14:paraId="3607D99E" w14:textId="77777777" w:rsidR="00890594" w:rsidRDefault="00890594">
      <w:r>
        <w:t xml:space="preserve">The codebase is broken up into several folders.  The work_ folders are currently unused and present only for historical reasons.  Development occurs with </w:t>
      </w:r>
      <w:proofErr w:type="spellStart"/>
      <w:r>
        <w:t>git</w:t>
      </w:r>
      <w:proofErr w:type="spellEnd"/>
      <w:r>
        <w:t xml:space="preserve"> branches based on the source directory.   The </w:t>
      </w:r>
      <w:proofErr w:type="spellStart"/>
      <w:r>
        <w:t>redhat</w:t>
      </w:r>
      <w:proofErr w:type="spellEnd"/>
      <w:r>
        <w:t xml:space="preserve"> and </w:t>
      </w:r>
      <w:proofErr w:type="spellStart"/>
      <w:r>
        <w:t>ubuntu</w:t>
      </w:r>
      <w:proofErr w:type="spellEnd"/>
      <w:r>
        <w:t xml:space="preserve"> folders contain </w:t>
      </w:r>
      <w:proofErr w:type="spellStart"/>
      <w:r>
        <w:t>Makefiles</w:t>
      </w:r>
      <w:proofErr w:type="spellEnd"/>
      <w:r>
        <w:t xml:space="preserve"> specific to those systems.</w:t>
      </w:r>
    </w:p>
    <w:p w14:paraId="6634580A" w14:textId="77777777" w:rsidR="00890594" w:rsidRDefault="00890594" w:rsidP="00890594">
      <w:pPr>
        <w:pStyle w:val="Heading2"/>
      </w:pPr>
      <w:r>
        <w:t>Getting a copy of the code for development</w:t>
      </w:r>
    </w:p>
    <w:p w14:paraId="01226914" w14:textId="77777777" w:rsidR="00FC362F" w:rsidRDefault="00FC362F">
      <w:r>
        <w:t xml:space="preserve">To get a local copy of MASS C++, </w:t>
      </w:r>
      <w:proofErr w:type="spellStart"/>
      <w:r>
        <w:t>git</w:t>
      </w:r>
      <w:proofErr w:type="spellEnd"/>
      <w:r>
        <w:t xml:space="preserve"> clone the repository </w:t>
      </w:r>
      <w:r w:rsidR="00890594">
        <w:t xml:space="preserve">on your machine </w:t>
      </w:r>
      <w:r>
        <w:t>as shown:</w:t>
      </w:r>
    </w:p>
    <w:p w14:paraId="2025D7E5" w14:textId="77777777" w:rsidR="00FC362F" w:rsidRDefault="00FC362F" w:rsidP="00FC362F">
      <w:pPr>
        <w:pStyle w:val="IntenseQuote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ssh</w:t>
      </w:r>
      <w:r>
        <w:t>://dslab@hercules.uwb.edu:/~</w:t>
      </w:r>
      <w:r w:rsidR="009401FC">
        <w:t>/</w:t>
      </w:r>
      <w:r>
        <w:t>git/MASS_CPP.git</w:t>
      </w:r>
    </w:p>
    <w:p w14:paraId="66D82570" w14:textId="77777777" w:rsidR="00FC362F" w:rsidRDefault="00890594" w:rsidP="00890594">
      <w:pPr>
        <w:pStyle w:val="Heading1"/>
      </w:pPr>
      <w:r>
        <w:t>Making Changes</w:t>
      </w:r>
    </w:p>
    <w:p w14:paraId="0D211657" w14:textId="77777777" w:rsidR="00941A79" w:rsidRDefault="00941A79" w:rsidP="00941A79">
      <w:pPr>
        <w:pStyle w:val="Heading2"/>
      </w:pPr>
      <w:r>
        <w:t>Making the change</w:t>
      </w:r>
    </w:p>
    <w:p w14:paraId="4962BEE7" w14:textId="77777777" w:rsidR="00890594" w:rsidRDefault="00890594" w:rsidP="00FC362F">
      <w:r>
        <w:t xml:space="preserve">If you are unfamiliar with </w:t>
      </w:r>
      <w:proofErr w:type="spellStart"/>
      <w:r>
        <w:t>Git</w:t>
      </w:r>
      <w:proofErr w:type="spellEnd"/>
      <w:r>
        <w:t xml:space="preserve">, checkout the </w:t>
      </w:r>
      <w:proofErr w:type="spellStart"/>
      <w:r>
        <w:t>Git</w:t>
      </w:r>
      <w:proofErr w:type="spellEnd"/>
      <w:r>
        <w:t xml:space="preserve"> training files for more </w:t>
      </w:r>
      <w:proofErr w:type="spellStart"/>
      <w:r>
        <w:t>indepth</w:t>
      </w:r>
      <w:proofErr w:type="spellEnd"/>
      <w:r>
        <w:t xml:space="preserve"> discussion on how to use in in development.  The training files can be found in the ~/Training/</w:t>
      </w:r>
      <w:proofErr w:type="spellStart"/>
      <w:r>
        <w:t>GitTraining</w:t>
      </w:r>
      <w:proofErr w:type="spellEnd"/>
      <w:r>
        <w:t xml:space="preserve"> folder.</w:t>
      </w:r>
    </w:p>
    <w:p w14:paraId="6C427FB4" w14:textId="77777777" w:rsidR="004F2831" w:rsidRDefault="00941A79" w:rsidP="00FC362F">
      <w:r>
        <w:t xml:space="preserve">MASS C++ is using the </w:t>
      </w:r>
      <w:proofErr w:type="spellStart"/>
      <w:r>
        <w:t>Git</w:t>
      </w:r>
      <w:proofErr w:type="spellEnd"/>
      <w:r>
        <w:t xml:space="preserve"> Flow model for updates.  To add a feature, branch off of the develop branch.  You can then push your branch to origin to test it in Jenkins.</w:t>
      </w:r>
    </w:p>
    <w:p w14:paraId="4E2A09C9" w14:textId="77777777" w:rsidR="00941A79" w:rsidRDefault="00941A79" w:rsidP="00FC362F">
      <w:r>
        <w:t xml:space="preserve">Here is the basic workflow in the command line, which should be very close to any GUI </w:t>
      </w:r>
      <w:proofErr w:type="spellStart"/>
      <w:r>
        <w:t>Git</w:t>
      </w:r>
      <w:proofErr w:type="spellEnd"/>
      <w:r>
        <w:t xml:space="preserve"> application’s process.</w:t>
      </w:r>
    </w:p>
    <w:p w14:paraId="3DC6455A" w14:textId="77777777" w:rsidR="00941A79" w:rsidRDefault="00941A79" w:rsidP="00941A79">
      <w:pPr>
        <w:pStyle w:val="IntenseQuote"/>
      </w:pPr>
      <w:proofErr w:type="spellStart"/>
      <w:r>
        <w:lastRenderedPageBreak/>
        <w:t>git</w:t>
      </w:r>
      <w:proofErr w:type="spellEnd"/>
      <w:r>
        <w:t xml:space="preserve"> checkout –b &lt;MY_BRANCH_NAME&gt;</w:t>
      </w:r>
    </w:p>
    <w:p w14:paraId="7A5F65A8" w14:textId="77777777" w:rsidR="00941A79" w:rsidRDefault="00941A79" w:rsidP="00941A79">
      <w:pPr>
        <w:pStyle w:val="IntenseQuote"/>
      </w:pPr>
      <w:proofErr w:type="spellStart"/>
      <w:r>
        <w:t>git</w:t>
      </w:r>
      <w:proofErr w:type="spellEnd"/>
      <w:r>
        <w:t xml:space="preserve"> add &lt;CHANGED_FILES&gt;</w:t>
      </w:r>
    </w:p>
    <w:p w14:paraId="38CBE7AD" w14:textId="77777777" w:rsidR="00941A79" w:rsidRPr="00941A79" w:rsidRDefault="00941A79" w:rsidP="00941A79">
      <w:pPr>
        <w:pStyle w:val="IntenseQuote"/>
      </w:pPr>
      <w:proofErr w:type="spellStart"/>
      <w:r>
        <w:t>git</w:t>
      </w:r>
      <w:proofErr w:type="spellEnd"/>
      <w:r>
        <w:t xml:space="preserve"> commit</w:t>
      </w:r>
    </w:p>
    <w:p w14:paraId="0183A541" w14:textId="77777777" w:rsidR="00941A79" w:rsidRDefault="00941A79" w:rsidP="00941A79">
      <w:pPr>
        <w:pStyle w:val="IntenseQuote"/>
      </w:pPr>
      <w:proofErr w:type="spellStart"/>
      <w:r>
        <w:t>git</w:t>
      </w:r>
      <w:proofErr w:type="spellEnd"/>
      <w:r>
        <w:t xml:space="preserve"> push origin &lt;MY_BRANCH_NAME&gt;</w:t>
      </w:r>
    </w:p>
    <w:p w14:paraId="32675414" w14:textId="77777777" w:rsidR="00941A79" w:rsidRDefault="00941A79" w:rsidP="00941A79">
      <w:pPr>
        <w:pStyle w:val="Heading2"/>
      </w:pPr>
      <w:r>
        <w:t>Building the change</w:t>
      </w:r>
    </w:p>
    <w:p w14:paraId="41115636" w14:textId="77777777" w:rsidR="00941A79" w:rsidRDefault="00941A79" w:rsidP="00941A79">
      <w:r>
        <w:t>There are two ways to build your project.</w:t>
      </w:r>
    </w:p>
    <w:p w14:paraId="51253DE1" w14:textId="77777777" w:rsidR="008A3317" w:rsidRDefault="008A3317" w:rsidP="008A3317">
      <w:pPr>
        <w:pStyle w:val="Heading3"/>
      </w:pPr>
      <w:r>
        <w:t>Method 1: Jenkins</w:t>
      </w:r>
    </w:p>
    <w:p w14:paraId="1CC3C43F" w14:textId="44941182" w:rsidR="00941A79" w:rsidRPr="00941A79" w:rsidRDefault="00941A79" w:rsidP="00941A79">
      <w:r>
        <w:t xml:space="preserve">The easiest is to go to </w:t>
      </w:r>
      <w:hyperlink r:id="rId7" w:history="1">
        <w:r w:rsidRPr="00941A79">
          <w:rPr>
            <w:rStyle w:val="Hyperlink"/>
          </w:rPr>
          <w:t xml:space="preserve">Jenkins </w:t>
        </w:r>
        <w:r w:rsidRPr="00941A79">
          <w:rPr>
            <w:rStyle w:val="Hyperlink"/>
            <w:rFonts w:hint="eastAsia"/>
          </w:rPr>
          <w:t>MASS-</w:t>
        </w:r>
        <w:proofErr w:type="spellStart"/>
        <w:r w:rsidRPr="00941A79">
          <w:rPr>
            <w:rStyle w:val="Hyperlink"/>
            <w:rFonts w:hint="eastAsia"/>
          </w:rPr>
          <w:t>Cpp</w:t>
        </w:r>
        <w:proofErr w:type="spellEnd"/>
        <w:r w:rsidRPr="00941A79">
          <w:rPr>
            <w:rStyle w:val="Hyperlink"/>
            <w:rFonts w:hint="eastAsia"/>
          </w:rPr>
          <w:t xml:space="preserve"> Branch Build</w:t>
        </w:r>
      </w:hyperlink>
      <w:r>
        <w:t>.  Select Build with Parameters.  Then enter the name of your branch.</w:t>
      </w:r>
      <w:bookmarkStart w:id="0" w:name="_GoBack"/>
      <w:bookmarkEnd w:id="0"/>
    </w:p>
    <w:p w14:paraId="1D4C60C2" w14:textId="77777777" w:rsidR="00941A79" w:rsidRDefault="00941A79" w:rsidP="00941A79">
      <w:pPr>
        <w:keepNext/>
      </w:pPr>
      <w:r>
        <w:rPr>
          <w:noProof/>
          <w:lang w:eastAsia="en-US"/>
        </w:rPr>
        <w:drawing>
          <wp:inline distT="0" distB="0" distL="0" distR="0" wp14:anchorId="750817DF" wp14:editId="5288C384">
            <wp:extent cx="4782449" cy="2847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344" cy="28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8AAFA" w14:textId="77777777" w:rsidR="00941A79" w:rsidRDefault="00941A79" w:rsidP="00941A79">
      <w:pPr>
        <w:pStyle w:val="Caption"/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 w:rsidR="009024AD"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t xml:space="preserve"> Building with Parameters</w:t>
      </w:r>
    </w:p>
    <w:p w14:paraId="3133EAA6" w14:textId="77777777" w:rsidR="004F2831" w:rsidRDefault="00941A79" w:rsidP="00890594">
      <w:r>
        <w:t>If the build is green, then it compiled successfully.  If not, compilation has failed.</w:t>
      </w:r>
    </w:p>
    <w:p w14:paraId="2FBDB421" w14:textId="77777777" w:rsidR="008A3317" w:rsidRDefault="008A3317" w:rsidP="00890594">
      <w:pPr>
        <w:pStyle w:val="Heading3"/>
      </w:pPr>
      <w:r>
        <w:t>Method 2: Linux Lab</w:t>
      </w:r>
    </w:p>
    <w:p w14:paraId="1BB416F4" w14:textId="77777777" w:rsidR="008A3317" w:rsidRDefault="008A3317" w:rsidP="00890594">
      <w:r>
        <w:t>To build a particular branch, you will need to clone the repository into a folder so you can checkout the correct branch you need to build.</w:t>
      </w:r>
    </w:p>
    <w:p w14:paraId="66E1549F" w14:textId="77777777" w:rsidR="008A3317" w:rsidRDefault="008A3317" w:rsidP="00890594">
      <w:r>
        <w:t>For the Linux Lab machines, you can do the following:</w:t>
      </w:r>
    </w:p>
    <w:p w14:paraId="6D784AA0" w14:textId="77777777" w:rsidR="008A3317" w:rsidRDefault="008A3317" w:rsidP="008A3317">
      <w:pPr>
        <w:pStyle w:val="IntenseQuote"/>
      </w:pPr>
      <w:proofErr w:type="spellStart"/>
      <w:r w:rsidRPr="008A3317">
        <w:rPr>
          <w:rFonts w:hint="eastAsia"/>
        </w:rPr>
        <w:t>ssh</w:t>
      </w:r>
      <w:proofErr w:type="spellEnd"/>
      <w:r w:rsidRPr="008A3317">
        <w:rPr>
          <w:rFonts w:hint="eastAsia"/>
        </w:rPr>
        <w:t xml:space="preserve"> </w:t>
      </w:r>
      <w:hyperlink r:id="rId9" w:history="1">
        <w:r w:rsidRPr="003923FB">
          <w:rPr>
            <w:rStyle w:val="Hyperlink"/>
            <w:rFonts w:hint="eastAsia"/>
          </w:rPr>
          <w:t>dslab@uw1-320-lab.uwb.edu</w:t>
        </w:r>
      </w:hyperlink>
    </w:p>
    <w:p w14:paraId="3AD3C76C" w14:textId="77777777" w:rsidR="008A3317" w:rsidRDefault="008A3317" w:rsidP="008A3317">
      <w:pPr>
        <w:pStyle w:val="IntenseQuote"/>
      </w:pPr>
      <w:proofErr w:type="spellStart"/>
      <w:r>
        <w:t>mkdir</w:t>
      </w:r>
      <w:proofErr w:type="spellEnd"/>
      <w:r>
        <w:t xml:space="preserve"> &lt;MY_NAME&gt;</w:t>
      </w:r>
    </w:p>
    <w:p w14:paraId="69965844" w14:textId="77777777" w:rsidR="004F2831" w:rsidRDefault="004F2831" w:rsidP="004F2831">
      <w:pPr>
        <w:pStyle w:val="IntenseQuote"/>
      </w:pPr>
      <w:r>
        <w:t>cd &lt;MY_NAME&gt;</w:t>
      </w:r>
    </w:p>
    <w:p w14:paraId="47C52755" w14:textId="77777777" w:rsidR="008A3317" w:rsidRDefault="008A3317" w:rsidP="004F2831">
      <w:pPr>
        <w:pStyle w:val="IntenseQuote"/>
      </w:pPr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 xml:space="preserve"> clone ssh</w:t>
      </w:r>
      <w:r>
        <w:t>://dslab@hercules.uwb.edu:/~git/MASS_CPP.git</w:t>
      </w:r>
    </w:p>
    <w:p w14:paraId="7182C0AB" w14:textId="77777777" w:rsidR="008A3317" w:rsidRDefault="008A3317" w:rsidP="00890594">
      <w:r>
        <w:t xml:space="preserve">You will now be able to checkout your branch.  To build it, enter the </w:t>
      </w:r>
      <w:proofErr w:type="spellStart"/>
      <w:r>
        <w:t>ubuntu</w:t>
      </w:r>
      <w:proofErr w:type="spellEnd"/>
      <w:r>
        <w:t xml:space="preserve"> directory and type</w:t>
      </w:r>
    </w:p>
    <w:p w14:paraId="40264354" w14:textId="77777777" w:rsidR="008A3317" w:rsidRDefault="008A3317" w:rsidP="008A3317">
      <w:pPr>
        <w:pStyle w:val="IntenseQuote"/>
      </w:pPr>
      <w:r>
        <w:t>make</w:t>
      </w:r>
    </w:p>
    <w:p w14:paraId="16F1B3E0" w14:textId="77777777" w:rsidR="008A3317" w:rsidRDefault="008A3317" w:rsidP="00890594">
      <w:r>
        <w:t>This will build the MASS library.</w:t>
      </w:r>
    </w:p>
    <w:p w14:paraId="518E615B" w14:textId="77777777" w:rsidR="008A3317" w:rsidRPr="00941A79" w:rsidRDefault="008A3317" w:rsidP="008A3317">
      <w:pPr>
        <w:rPr>
          <w:rStyle w:val="Strong"/>
          <w:b w:val="0"/>
        </w:rPr>
      </w:pPr>
      <w:r w:rsidRPr="00941A79">
        <w:rPr>
          <w:rStyle w:val="Strong"/>
        </w:rPr>
        <w:t>Warning:</w:t>
      </w:r>
      <w:r w:rsidRPr="00941A79">
        <w:rPr>
          <w:rStyle w:val="Strong"/>
          <w:b w:val="0"/>
        </w:rPr>
        <w:t xml:space="preserve"> This</w:t>
      </w:r>
      <w:r>
        <w:rPr>
          <w:rStyle w:val="Strong"/>
          <w:b w:val="0"/>
        </w:rPr>
        <w:t xml:space="preserve"> only builds your changes.  Runtime errors will not be detected.  Do not assume that you have not broken anything until you run your branch on one of the Linux machines!</w:t>
      </w:r>
    </w:p>
    <w:p w14:paraId="5E39B6C0" w14:textId="77777777" w:rsidR="008A3317" w:rsidRDefault="008A3317" w:rsidP="00890594">
      <w:r w:rsidRPr="008A3317">
        <w:rPr>
          <w:b/>
        </w:rPr>
        <w:t>Note</w:t>
      </w:r>
      <w:r>
        <w:t xml:space="preserve">: When building MASS C++, use the </w:t>
      </w:r>
      <w:proofErr w:type="spellStart"/>
      <w:r>
        <w:t>redhat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 xml:space="preserve"> if building on Hercules, and use the Ubuntu </w:t>
      </w:r>
      <w:proofErr w:type="spellStart"/>
      <w:r>
        <w:t>makefile</w:t>
      </w:r>
      <w:proofErr w:type="spellEnd"/>
      <w:r>
        <w:t xml:space="preserve"> if building on the Linux lab machines.  The Ubuntu machines are preferred for testing development.</w:t>
      </w:r>
    </w:p>
    <w:p w14:paraId="6724C3A8" w14:textId="77777777" w:rsidR="008A3317" w:rsidRDefault="008A3317" w:rsidP="008A3317">
      <w:pPr>
        <w:pStyle w:val="Heading2"/>
      </w:pPr>
      <w:r>
        <w:t>Testing the change</w:t>
      </w:r>
    </w:p>
    <w:p w14:paraId="0872F10E" w14:textId="77777777" w:rsidR="008A3317" w:rsidRDefault="008A3317" w:rsidP="00890594"/>
    <w:p w14:paraId="3C966494" w14:textId="77777777" w:rsidR="008A3317" w:rsidRDefault="008A3317" w:rsidP="00890594">
      <w:r>
        <w:rPr>
          <w:rFonts w:hint="eastAsia"/>
        </w:rPr>
        <w:t>T</w:t>
      </w:r>
      <w:r>
        <w:t xml:space="preserve">o run MASS with a sample program, you will need to have setup a clone of the repository as shown in Method 2.  In the </w:t>
      </w:r>
      <w:proofErr w:type="spellStart"/>
      <w:r>
        <w:t>ubuntu</w:t>
      </w:r>
      <w:proofErr w:type="spellEnd"/>
      <w:r>
        <w:t>/samples folder, type</w:t>
      </w:r>
    </w:p>
    <w:p w14:paraId="709D47F9" w14:textId="77777777" w:rsidR="008A3317" w:rsidRPr="008A3317" w:rsidRDefault="008A3317" w:rsidP="008A3317">
      <w:pPr>
        <w:pStyle w:val="IntenseQuote"/>
      </w:pPr>
      <w:proofErr w:type="spellStart"/>
      <w:r>
        <w:t>sh</w:t>
      </w:r>
      <w:proofErr w:type="spellEnd"/>
      <w:r>
        <w:t xml:space="preserve"> compile.sh</w:t>
      </w:r>
    </w:p>
    <w:p w14:paraId="5CDEFCDD" w14:textId="77777777" w:rsidR="008A3317" w:rsidRDefault="008A3317" w:rsidP="008A3317">
      <w:pPr>
        <w:pStyle w:val="IntenseQuote"/>
      </w:pPr>
      <w:proofErr w:type="spellStart"/>
      <w:r>
        <w:t>sh</w:t>
      </w:r>
      <w:proofErr w:type="spellEnd"/>
      <w:r>
        <w:t xml:space="preserve"> run.sh</w:t>
      </w:r>
    </w:p>
    <w:p w14:paraId="71978937" w14:textId="77777777" w:rsidR="00890594" w:rsidRDefault="008A3317" w:rsidP="00FC362F">
      <w:r>
        <w:t>This will run MASS with a test program so you can catch obvious runtime errors.</w:t>
      </w:r>
    </w:p>
    <w:p w14:paraId="5D780880" w14:textId="77777777" w:rsidR="00B06F33" w:rsidRDefault="00B06F33" w:rsidP="00FC362F"/>
    <w:p w14:paraId="60EB0AB6" w14:textId="77777777" w:rsidR="00B06F33" w:rsidRDefault="00B06F33" w:rsidP="00B06F33">
      <w:pPr>
        <w:pStyle w:val="Heading1"/>
      </w:pPr>
      <w:r>
        <w:t>Releasing a New Version</w:t>
      </w:r>
    </w:p>
    <w:p w14:paraId="3406DDC1" w14:textId="77777777" w:rsidR="00B06F33" w:rsidRDefault="00B06F33" w:rsidP="00B06F33"/>
    <w:p w14:paraId="067615B3" w14:textId="77777777" w:rsidR="00B06F33" w:rsidRDefault="00B06F33" w:rsidP="00B06F33">
      <w:pPr>
        <w:pStyle w:val="Heading2"/>
      </w:pPr>
      <w:r>
        <w:t xml:space="preserve">Tagging in </w:t>
      </w:r>
      <w:proofErr w:type="spellStart"/>
      <w:r>
        <w:t>Git</w:t>
      </w:r>
      <w:proofErr w:type="spellEnd"/>
      <w:r>
        <w:t xml:space="preserve"> For Release</w:t>
      </w:r>
    </w:p>
    <w:p w14:paraId="7B2B2CAB" w14:textId="77777777" w:rsidR="00B06F33" w:rsidRDefault="00B06F33" w:rsidP="00B06F33"/>
    <w:p w14:paraId="425DA89D" w14:textId="77777777" w:rsidR="00B06F33" w:rsidRDefault="00B06F33" w:rsidP="00B06F33">
      <w:pPr>
        <w:pStyle w:val="Heading2"/>
      </w:pPr>
      <w:r>
        <w:t>Copy to the Release Directory</w:t>
      </w:r>
    </w:p>
    <w:p w14:paraId="1E1A58B1" w14:textId="77777777" w:rsidR="00B06F33" w:rsidRDefault="00B06F33" w:rsidP="00B06F33"/>
    <w:p w14:paraId="73C946FA" w14:textId="77777777" w:rsidR="00EF7D5D" w:rsidRDefault="00EF7D5D" w:rsidP="00B06F33"/>
    <w:p w14:paraId="2111827B" w14:textId="385B1F46" w:rsidR="00B06F33" w:rsidRPr="00B06F33" w:rsidRDefault="00EF7D5D" w:rsidP="00B06F33">
      <w:r>
        <w:t>Write about 100 Million</w:t>
      </w:r>
      <w:r w:rsidR="00FF5ADC">
        <w:t xml:space="preserve"> max agents per node</w:t>
      </w:r>
      <w:r>
        <w:t xml:space="preserve"> restriction </w:t>
      </w:r>
      <w:r w:rsidR="00FF5ADC">
        <w:t xml:space="preserve">of </w:t>
      </w:r>
      <w:proofErr w:type="spellStart"/>
      <w:r w:rsidR="00FF5ADC">
        <w:t>agents_base.h</w:t>
      </w:r>
      <w:proofErr w:type="spellEnd"/>
      <w:r w:rsidR="00FF5ADC">
        <w:t xml:space="preserve"> </w:t>
      </w:r>
    </w:p>
    <w:sectPr w:rsidR="00B06F33" w:rsidRPr="00B06F3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2F"/>
    <w:rsid w:val="001A1146"/>
    <w:rsid w:val="00266E20"/>
    <w:rsid w:val="00415A3B"/>
    <w:rsid w:val="004F2831"/>
    <w:rsid w:val="006456F1"/>
    <w:rsid w:val="00765818"/>
    <w:rsid w:val="00821639"/>
    <w:rsid w:val="00890594"/>
    <w:rsid w:val="008A3317"/>
    <w:rsid w:val="009024AD"/>
    <w:rsid w:val="009401FC"/>
    <w:rsid w:val="00941A79"/>
    <w:rsid w:val="00B06F33"/>
    <w:rsid w:val="00BF6643"/>
    <w:rsid w:val="00EF7D5D"/>
    <w:rsid w:val="00FC362F"/>
    <w:rsid w:val="00FF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4985"/>
  <w15:chartTrackingRefBased/>
  <w15:docId w15:val="{FC314833-0EB1-42EC-BB45-4D9F60B0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62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right="936"/>
      <w:jc w:val="center"/>
    </w:pPr>
    <w:rPr>
      <w:rFonts w:ascii="Courier New" w:hAnsi="Courier New"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62F"/>
    <w:rPr>
      <w:rFonts w:ascii="Courier New" w:hAnsi="Courier New"/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A79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6E20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fukuda-cent-01.css.uwb.edu/jenkins/job/MASS-Cpp_Branch_Build/" TargetMode="External"/><Relationship Id="rId8" Type="http://schemas.openxmlformats.org/officeDocument/2006/relationships/image" Target="media/image2.png"/><Relationship Id="rId9" Type="http://schemas.openxmlformats.org/officeDocument/2006/relationships/hyperlink" Target="mailto:dslab@uw1-320-lab.uwb.edu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f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C:\Users\Jennifer\AppData\Roaming\Microsoft\Templates\Report design (blank).dotx</Template>
  <TotalTime>21</TotalTime>
  <Pages>3</Pages>
  <Words>480</Words>
  <Characters>2742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 Kowalsky</dc:creator>
  <cp:keywords/>
  <cp:lastModifiedBy>kcparker</cp:lastModifiedBy>
  <cp:revision>10</cp:revision>
  <cp:lastPrinted>2015-04-10T01:07:00Z</cp:lastPrinted>
  <dcterms:created xsi:type="dcterms:W3CDTF">2015-01-25T21:30:00Z</dcterms:created>
  <dcterms:modified xsi:type="dcterms:W3CDTF">2015-07-31T00:54:00Z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